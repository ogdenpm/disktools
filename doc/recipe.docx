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A077" w14:textId="228805EC" w:rsidR="00066B9A" w:rsidRDefault="00066B9A" w:rsidP="00066B9A">
      <w:pPr>
        <w:pStyle w:val="Heading1"/>
        <w:rPr>
          <w:rStyle w:val="Heading1Char"/>
          <w:b/>
          <w:bCs/>
        </w:rPr>
      </w:pPr>
      <w:bookmarkStart w:id="0" w:name="_GoBack"/>
      <w:bookmarkEnd w:id="0"/>
      <w:r>
        <w:rPr>
          <w:rStyle w:val="Heading1Char"/>
          <w:b/>
          <w:bCs/>
        </w:rPr>
        <w:t>Name</w:t>
      </w:r>
    </w:p>
    <w:p w14:paraId="3FCFBC00" w14:textId="582F781A" w:rsidR="00EC6972" w:rsidRPr="00066B9A" w:rsidRDefault="00066B9A" w:rsidP="00B423EE">
      <w:pPr>
        <w:pStyle w:val="Indented"/>
      </w:pPr>
      <w:r w:rsidRPr="00066B9A">
        <w:t>@</w:t>
      </w:r>
      <w:proofErr w:type="gramStart"/>
      <w:r w:rsidRPr="00066B9A">
        <w:t>recipe  -</w:t>
      </w:r>
      <w:proofErr w:type="gramEnd"/>
      <w:r w:rsidRPr="00066B9A">
        <w:t xml:space="preserve"> format of the files used to recreate </w:t>
      </w:r>
      <w:r>
        <w:t>ISIS</w:t>
      </w:r>
      <w:r w:rsidRPr="00066B9A">
        <w:t xml:space="preserve"> disk images</w:t>
      </w:r>
    </w:p>
    <w:p w14:paraId="1516A235" w14:textId="08AB998C" w:rsidR="00EC6972" w:rsidRPr="00EC6972" w:rsidRDefault="00066B9A" w:rsidP="00066B9A">
      <w:pPr>
        <w:pStyle w:val="Heading2"/>
        <w:rPr>
          <w:rFonts w:eastAsia="Times New Roman"/>
        </w:rPr>
      </w:pPr>
      <w:r>
        <w:rPr>
          <w:rFonts w:eastAsia="Times New Roman"/>
        </w:rPr>
        <w:t>Description</w:t>
      </w:r>
    </w:p>
    <w:p w14:paraId="09B6981C" w14:textId="7108CA06" w:rsidR="00066B9A" w:rsidRDefault="00066B9A" w:rsidP="00B423EE">
      <w:pPr>
        <w:pStyle w:val="Indented"/>
        <w:rPr>
          <w:rFonts w:eastAsia="Times New Roman"/>
        </w:rPr>
      </w:pPr>
      <w:r>
        <w:rPr>
          <w:rFonts w:eastAsia="Times New Roman"/>
        </w:rPr>
        <w:t xml:space="preserve">The @recipe </w:t>
      </w:r>
      <w:r w:rsidRPr="00066B9A">
        <w:t>files</w:t>
      </w:r>
      <w:r>
        <w:rPr>
          <w:rFonts w:eastAsia="Times New Roman"/>
        </w:rPr>
        <w:t xml:space="preserve"> are used to define the contents of an </w:t>
      </w:r>
      <w:proofErr w:type="spellStart"/>
      <w:r>
        <w:rPr>
          <w:rFonts w:eastAsia="Times New Roman"/>
        </w:rPr>
        <w:t>isis</w:t>
      </w:r>
      <w:proofErr w:type="spellEnd"/>
      <w:r>
        <w:rPr>
          <w:rFonts w:eastAsia="Times New Roman"/>
        </w:rPr>
        <w:t xml:space="preserve"> disk</w:t>
      </w:r>
      <w:r w:rsidR="00CE6ED6">
        <w:t xml:space="preserve"> so that it can be reconstructed as required.</w:t>
      </w:r>
    </w:p>
    <w:p w14:paraId="30787FC7" w14:textId="1D8D6B59" w:rsidR="00066B9A" w:rsidRDefault="00066B9A" w:rsidP="00B423EE">
      <w:pPr>
        <w:pStyle w:val="Indented"/>
      </w:pPr>
      <w:r>
        <w:rPr>
          <w:rFonts w:eastAsia="Times New Roman"/>
        </w:rPr>
        <w:t>Additionally, they can be used to record supplementary information about the disk</w:t>
      </w:r>
      <w:r w:rsidR="00D0487E">
        <w:t>.</w:t>
      </w:r>
    </w:p>
    <w:p w14:paraId="76BCEED5" w14:textId="77777777" w:rsidR="00B423EE" w:rsidRDefault="00B423EE" w:rsidP="00B423EE">
      <w:pPr>
        <w:pStyle w:val="Indented"/>
        <w:ind w:left="0"/>
        <w:rPr>
          <w:rFonts w:eastAsia="Times New Roman"/>
          <w:lang w:eastAsia="en-GB"/>
        </w:rPr>
      </w:pPr>
    </w:p>
    <w:p w14:paraId="413D5599" w14:textId="23AB1E7A" w:rsidR="00D0487E" w:rsidRDefault="00D0487E" w:rsidP="00B423EE">
      <w:pPr>
        <w:pStyle w:val="Indented"/>
        <w:rPr>
          <w:lang w:eastAsia="en-GB"/>
        </w:rPr>
      </w:pPr>
      <w:r>
        <w:rPr>
          <w:lang w:eastAsia="en-GB"/>
        </w:rPr>
        <w:t xml:space="preserve">There are </w:t>
      </w:r>
      <w:r w:rsidR="00CE6ED6">
        <w:rPr>
          <w:lang w:eastAsia="en-GB"/>
        </w:rPr>
        <w:t>four</w:t>
      </w:r>
      <w:r>
        <w:rPr>
          <w:lang w:eastAsia="en-GB"/>
        </w:rPr>
        <w:t xml:space="preserve"> types of information lines recorded in an @recipe file</w:t>
      </w:r>
    </w:p>
    <w:p w14:paraId="4B4BF1B5" w14:textId="73767D03" w:rsidR="00D0487E" w:rsidRDefault="00D0487E" w:rsidP="00B423EE">
      <w:pPr>
        <w:pStyle w:val="Indented"/>
        <w:numPr>
          <w:ilvl w:val="0"/>
          <w:numId w:val="10"/>
        </w:numPr>
        <w:ind w:left="709" w:hanging="425"/>
        <w:rPr>
          <w:lang w:eastAsia="en-GB"/>
        </w:rPr>
      </w:pPr>
      <w:r>
        <w:rPr>
          <w:lang w:eastAsia="en-GB"/>
        </w:rPr>
        <w:t>Lines beginning with a #. These are comment lines and can be freely interspersed with other lines.</w:t>
      </w:r>
    </w:p>
    <w:p w14:paraId="23A6C07F" w14:textId="32C02EDA" w:rsidR="00D0487E" w:rsidRDefault="00CE6ED6" w:rsidP="00B423EE">
      <w:pPr>
        <w:pStyle w:val="Indented"/>
        <w:numPr>
          <w:ilvl w:val="0"/>
          <w:numId w:val="10"/>
        </w:numPr>
        <w:ind w:left="709" w:hanging="425"/>
        <w:rPr>
          <w:lang w:eastAsia="en-GB"/>
        </w:rPr>
      </w:pPr>
      <w:r>
        <w:rPr>
          <w:lang w:eastAsia="en-GB"/>
        </w:rPr>
        <w:t>Lines starting with a keyword followed by a colon, followed by a text value. These are metadata lines, they can occur in any order, currently a limited number of these are processed, the rest are ignored.</w:t>
      </w:r>
    </w:p>
    <w:p w14:paraId="11D23F62" w14:textId="07818E4B" w:rsidR="00CE6ED6" w:rsidRDefault="00CE6ED6" w:rsidP="00B423EE">
      <w:pPr>
        <w:pStyle w:val="Indented"/>
        <w:numPr>
          <w:ilvl w:val="0"/>
          <w:numId w:val="10"/>
        </w:numPr>
        <w:ind w:left="709" w:hanging="425"/>
        <w:rPr>
          <w:lang w:eastAsia="en-GB"/>
        </w:rPr>
      </w:pPr>
      <w:r>
        <w:rPr>
          <w:lang w:eastAsia="en-GB"/>
        </w:rPr>
        <w:t>The metadata line with keyword Files. This separates the metadata from the description lines</w:t>
      </w:r>
    </w:p>
    <w:p w14:paraId="1B49C58F" w14:textId="590980F3" w:rsidR="00D0487E" w:rsidRPr="00D0487E" w:rsidRDefault="00CE6ED6" w:rsidP="00B423EE">
      <w:pPr>
        <w:pStyle w:val="Indented"/>
        <w:numPr>
          <w:ilvl w:val="0"/>
          <w:numId w:val="10"/>
        </w:numPr>
        <w:ind w:left="709" w:hanging="425"/>
        <w:rPr>
          <w:lang w:eastAsia="en-GB"/>
        </w:rPr>
      </w:pPr>
      <w:r>
        <w:rPr>
          <w:lang w:eastAsia="en-GB"/>
        </w:rPr>
        <w:t>Description lines, these define the file content in ISIS.DIR order</w:t>
      </w:r>
    </w:p>
    <w:p w14:paraId="66FE566B" w14:textId="54F27D98" w:rsidR="00050132" w:rsidRDefault="00050132" w:rsidP="00B423EE">
      <w:pPr>
        <w:pStyle w:val="Indented"/>
        <w:rPr>
          <w:lang w:eastAsia="en-GB"/>
        </w:rPr>
      </w:pPr>
      <w:r>
        <w:rPr>
          <w:lang w:eastAsia="en-GB"/>
        </w:rPr>
        <w:t xml:space="preserve">Note the </w:t>
      </w:r>
      <w:proofErr w:type="spellStart"/>
      <w:r w:rsidRPr="007E54BE">
        <w:rPr>
          <w:b/>
          <w:lang w:eastAsia="en-GB"/>
        </w:rPr>
        <w:t>mkidsk</w:t>
      </w:r>
      <w:proofErr w:type="spellEnd"/>
      <w:r>
        <w:rPr>
          <w:lang w:eastAsia="en-GB"/>
        </w:rPr>
        <w:t xml:space="preserve"> tool </w:t>
      </w:r>
      <w:r w:rsidR="007E54BE">
        <w:rPr>
          <w:lang w:eastAsia="en-GB"/>
        </w:rPr>
        <w:t>uses</w:t>
      </w:r>
      <w:r>
        <w:rPr>
          <w:lang w:eastAsia="en-GB"/>
        </w:rPr>
        <w:t xml:space="preserve"> a block of comments at the start of the file as the comment for any generated IMD file</w:t>
      </w:r>
      <w:r w:rsidR="007E54BE">
        <w:rPr>
          <w:lang w:eastAsia="en-GB"/>
        </w:rPr>
        <w:t>, with any single space after the # ignored</w:t>
      </w:r>
      <w:r>
        <w:rPr>
          <w:lang w:eastAsia="en-GB"/>
        </w:rPr>
        <w:t xml:space="preserve">. </w:t>
      </w:r>
      <w:r w:rsidR="007E54BE">
        <w:rPr>
          <w:lang w:eastAsia="en-GB"/>
        </w:rPr>
        <w:t>Additionally,</w:t>
      </w:r>
      <w:r>
        <w:rPr>
          <w:lang w:eastAsia="en-GB"/>
        </w:rPr>
        <w:t xml:space="preserve"> if the first comment starts with IMD then this is used as the IMD signature.</w:t>
      </w:r>
    </w:p>
    <w:p w14:paraId="3F3174FD" w14:textId="1FB9B99A" w:rsidR="007E54BE" w:rsidRDefault="007E54BE" w:rsidP="007E54BE">
      <w:pPr>
        <w:pStyle w:val="Heading3"/>
        <w:rPr>
          <w:lang w:eastAsia="en-GB"/>
        </w:rPr>
      </w:pPr>
      <w:r>
        <w:rPr>
          <w:lang w:eastAsia="en-GB"/>
        </w:rPr>
        <w:t>Metadata</w:t>
      </w:r>
    </w:p>
    <w:p w14:paraId="3312032A" w14:textId="15C2AFA7" w:rsidR="007E54BE" w:rsidRDefault="007E54BE" w:rsidP="00B423EE">
      <w:pPr>
        <w:pStyle w:val="Indented"/>
        <w:rPr>
          <w:lang w:eastAsia="en-GB"/>
        </w:rPr>
      </w:pPr>
      <w:r>
        <w:rPr>
          <w:lang w:eastAsia="en-GB"/>
        </w:rPr>
        <w:t>The following metadata is processed</w:t>
      </w:r>
    </w:p>
    <w:p w14:paraId="68D9590E" w14:textId="19CB7C14" w:rsidR="007E54BE" w:rsidRDefault="007E54BE" w:rsidP="00B423EE">
      <w:pPr>
        <w:pStyle w:val="Indented"/>
        <w:tabs>
          <w:tab w:val="left" w:pos="1134"/>
        </w:tabs>
        <w:ind w:left="2552" w:hanging="2268"/>
        <w:rPr>
          <w:lang w:eastAsia="en-GB"/>
        </w:rPr>
      </w:pPr>
      <w:r w:rsidRPr="006F3D33">
        <w:rPr>
          <w:b/>
          <w:lang w:eastAsia="en-GB"/>
        </w:rPr>
        <w:t>label</w:t>
      </w:r>
      <w:r>
        <w:rPr>
          <w:lang w:eastAsia="en-GB"/>
        </w:rPr>
        <w:t>:</w:t>
      </w:r>
      <w:r>
        <w:rPr>
          <w:lang w:eastAsia="en-GB"/>
        </w:rPr>
        <w:tab/>
      </w:r>
      <w:proofErr w:type="spellStart"/>
      <w:r w:rsidRPr="007E54BE">
        <w:rPr>
          <w:i/>
          <w:lang w:eastAsia="en-GB"/>
        </w:rPr>
        <w:t>label_name</w:t>
      </w:r>
      <w:proofErr w:type="spellEnd"/>
      <w:r>
        <w:rPr>
          <w:lang w:eastAsia="en-GB"/>
        </w:rPr>
        <w:tab/>
      </w:r>
      <w:r w:rsidR="00A14DA7">
        <w:rPr>
          <w:lang w:eastAsia="en-GB"/>
        </w:rPr>
        <w:t>u</w:t>
      </w:r>
      <w:r>
        <w:rPr>
          <w:lang w:eastAsia="en-GB"/>
        </w:rPr>
        <w:t xml:space="preserve">sed to record the label name stored in ISIS.LAB. To be consistent with ISIS, </w:t>
      </w:r>
      <w:proofErr w:type="spellStart"/>
      <w:r w:rsidRPr="007E54BE">
        <w:rPr>
          <w:i/>
          <w:lang w:eastAsia="en-GB"/>
        </w:rPr>
        <w:t>label_name</w:t>
      </w:r>
      <w:proofErr w:type="spellEnd"/>
      <w:r>
        <w:rPr>
          <w:lang w:eastAsia="en-GB"/>
        </w:rPr>
        <w:t xml:space="preserve"> should be up to 6 alphanumeric characters, followed optionally by a dot or dash and up to 3 alphanumeric characters.</w:t>
      </w:r>
    </w:p>
    <w:p w14:paraId="2803F80C" w14:textId="47E91F09" w:rsidR="007E54BE" w:rsidRDefault="006F3D33" w:rsidP="00B423EE">
      <w:pPr>
        <w:pStyle w:val="Indented"/>
        <w:tabs>
          <w:tab w:val="left" w:pos="1134"/>
        </w:tabs>
        <w:ind w:left="2552" w:hanging="2268"/>
        <w:rPr>
          <w:lang w:eastAsia="en-GB"/>
        </w:rPr>
      </w:pPr>
      <w:r>
        <w:rPr>
          <w:b/>
          <w:lang w:eastAsia="en-GB"/>
        </w:rPr>
        <w:t>v</w:t>
      </w:r>
      <w:r w:rsidR="007E54BE" w:rsidRPr="006F3D33">
        <w:rPr>
          <w:b/>
          <w:lang w:eastAsia="en-GB"/>
        </w:rPr>
        <w:t>ersion</w:t>
      </w:r>
      <w:r w:rsidR="007E54BE">
        <w:rPr>
          <w:lang w:eastAsia="en-GB"/>
        </w:rPr>
        <w:t>:</w:t>
      </w:r>
      <w:r w:rsidR="007E54BE">
        <w:rPr>
          <w:lang w:eastAsia="en-GB"/>
        </w:rPr>
        <w:tab/>
      </w:r>
      <w:proofErr w:type="spellStart"/>
      <w:r w:rsidR="007E54BE" w:rsidRPr="006F3D33">
        <w:rPr>
          <w:i/>
          <w:lang w:eastAsia="en-GB"/>
        </w:rPr>
        <w:t>nn</w:t>
      </w:r>
      <w:proofErr w:type="spellEnd"/>
      <w:r w:rsidR="007E54BE">
        <w:rPr>
          <w:lang w:eastAsia="en-GB"/>
        </w:rPr>
        <w:tab/>
      </w:r>
      <w:r w:rsidR="00A14DA7">
        <w:rPr>
          <w:lang w:eastAsia="en-GB"/>
        </w:rPr>
        <w:t>u</w:t>
      </w:r>
      <w:r>
        <w:rPr>
          <w:lang w:eastAsia="en-GB"/>
        </w:rPr>
        <w:t xml:space="preserve">sed to </w:t>
      </w:r>
      <w:r w:rsidR="007E54BE">
        <w:rPr>
          <w:lang w:eastAsia="en-GB"/>
        </w:rPr>
        <w:t>record the version reference in ISIS.LAB</w:t>
      </w:r>
      <w:r>
        <w:rPr>
          <w:lang w:eastAsia="en-GB"/>
        </w:rPr>
        <w:t>. It can be up to 2 characters</w:t>
      </w:r>
    </w:p>
    <w:p w14:paraId="6D425D35" w14:textId="3C36B32D" w:rsidR="006F3D33" w:rsidRDefault="006F3D33" w:rsidP="00B423EE">
      <w:pPr>
        <w:pStyle w:val="Indented"/>
        <w:tabs>
          <w:tab w:val="left" w:pos="1134"/>
        </w:tabs>
        <w:ind w:left="2552" w:hanging="2268"/>
        <w:rPr>
          <w:lang w:eastAsia="en-GB"/>
        </w:rPr>
      </w:pPr>
      <w:r>
        <w:rPr>
          <w:b/>
          <w:lang w:eastAsia="en-GB"/>
        </w:rPr>
        <w:t>f</w:t>
      </w:r>
      <w:r w:rsidRPr="006F3D33">
        <w:rPr>
          <w:b/>
          <w:lang w:eastAsia="en-GB"/>
        </w:rPr>
        <w:t>ormat</w:t>
      </w:r>
      <w:r>
        <w:rPr>
          <w:lang w:eastAsia="en-GB"/>
        </w:rPr>
        <w:t>:</w:t>
      </w:r>
      <w:r>
        <w:rPr>
          <w:lang w:eastAsia="en-GB"/>
        </w:rPr>
        <w:tab/>
      </w:r>
      <w:proofErr w:type="spellStart"/>
      <w:r w:rsidRPr="006F3D33">
        <w:rPr>
          <w:i/>
          <w:lang w:eastAsia="en-GB"/>
        </w:rPr>
        <w:t>disk_format</w:t>
      </w:r>
      <w:proofErr w:type="spellEnd"/>
      <w:r>
        <w:rPr>
          <w:lang w:eastAsia="en-GB"/>
        </w:rPr>
        <w:tab/>
      </w:r>
      <w:r w:rsidR="00A14DA7">
        <w:rPr>
          <w:lang w:eastAsia="en-GB"/>
        </w:rPr>
        <w:t>t</w:t>
      </w:r>
      <w:r>
        <w:rPr>
          <w:lang w:eastAsia="en-GB"/>
        </w:rPr>
        <w:t>he disk format used. It can be</w:t>
      </w:r>
      <w:r w:rsidR="00B423EE">
        <w:rPr>
          <w:lang w:eastAsia="en-GB"/>
        </w:rPr>
        <w:t xml:space="preserve"> one of</w:t>
      </w:r>
      <w:r>
        <w:rPr>
          <w:lang w:eastAsia="en-GB"/>
        </w:rPr>
        <w:t xml:space="preserve"> ISIS II SD, ISIS II DD or ISIS III.</w:t>
      </w:r>
    </w:p>
    <w:p w14:paraId="046DE069" w14:textId="0C4F6EFB" w:rsidR="006F3D33" w:rsidRDefault="006F3D33" w:rsidP="00B423EE">
      <w:pPr>
        <w:pStyle w:val="Indented"/>
        <w:tabs>
          <w:tab w:val="left" w:pos="1134"/>
        </w:tabs>
        <w:ind w:left="2552" w:hanging="2268"/>
        <w:rPr>
          <w:lang w:eastAsia="en-GB"/>
        </w:rPr>
      </w:pPr>
      <w:r>
        <w:rPr>
          <w:b/>
          <w:lang w:eastAsia="en-GB"/>
        </w:rPr>
        <w:t>s</w:t>
      </w:r>
      <w:r w:rsidRPr="006F3D33">
        <w:rPr>
          <w:b/>
          <w:lang w:eastAsia="en-GB"/>
        </w:rPr>
        <w:t>kew</w:t>
      </w:r>
      <w:r>
        <w:rPr>
          <w:lang w:eastAsia="en-GB"/>
        </w:rPr>
        <w:t>:</w:t>
      </w:r>
      <w:r>
        <w:rPr>
          <w:lang w:eastAsia="en-GB"/>
        </w:rPr>
        <w:tab/>
      </w:r>
      <w:proofErr w:type="spellStart"/>
      <w:r w:rsidRPr="006F3D33">
        <w:rPr>
          <w:i/>
          <w:lang w:eastAsia="en-GB"/>
        </w:rPr>
        <w:t>skew_Info</w:t>
      </w:r>
      <w:proofErr w:type="spellEnd"/>
      <w:r>
        <w:rPr>
          <w:lang w:eastAsia="en-GB"/>
        </w:rPr>
        <w:tab/>
      </w:r>
      <w:r w:rsidR="00A14DA7">
        <w:rPr>
          <w:lang w:eastAsia="en-GB"/>
        </w:rPr>
        <w:t>t</w:t>
      </w:r>
      <w:r>
        <w:rPr>
          <w:lang w:eastAsia="en-GB"/>
        </w:rPr>
        <w:t>his record non-standard skew information in ISIS.LAB. It is very rarely needed as the skew is normally determined by the format, specification.</w:t>
      </w:r>
      <w:r>
        <w:rPr>
          <w:lang w:eastAsia="en-GB"/>
        </w:rPr>
        <w:br/>
        <w:t xml:space="preserve">The </w:t>
      </w:r>
      <w:proofErr w:type="spellStart"/>
      <w:r w:rsidRPr="006F3D33">
        <w:rPr>
          <w:i/>
          <w:lang w:eastAsia="en-GB"/>
        </w:rPr>
        <w:t>skew_info</w:t>
      </w:r>
      <w:proofErr w:type="spellEnd"/>
      <w:r>
        <w:rPr>
          <w:lang w:eastAsia="en-GB"/>
        </w:rPr>
        <w:t xml:space="preserve"> is specified as three characters, representing the skews for track 0, 1 and 2 onwards. The characters are the ascii equivalents of the letter ‘0’ + the skew.</w:t>
      </w:r>
    </w:p>
    <w:p w14:paraId="249F073B" w14:textId="12587F8D" w:rsidR="006F3D33" w:rsidRPr="006F3D33" w:rsidRDefault="00A14DA7" w:rsidP="00B423EE">
      <w:pPr>
        <w:pStyle w:val="Indented"/>
        <w:tabs>
          <w:tab w:val="left" w:pos="1134"/>
        </w:tabs>
        <w:ind w:left="2552" w:hanging="2268"/>
        <w:rPr>
          <w:lang w:eastAsia="en-GB"/>
        </w:rPr>
      </w:pPr>
      <w:proofErr w:type="spellStart"/>
      <w:r>
        <w:rPr>
          <w:b/>
          <w:lang w:eastAsia="en-GB"/>
        </w:rPr>
        <w:t>o</w:t>
      </w:r>
      <w:r w:rsidR="006F3D33">
        <w:rPr>
          <w:b/>
          <w:lang w:eastAsia="en-GB"/>
        </w:rPr>
        <w:t>s</w:t>
      </w:r>
      <w:proofErr w:type="spellEnd"/>
      <w:r w:rsidR="006F3D33" w:rsidRPr="006F3D33">
        <w:rPr>
          <w:lang w:eastAsia="en-GB"/>
        </w:rPr>
        <w:t>:</w:t>
      </w:r>
      <w:r w:rsidR="006F3D33">
        <w:rPr>
          <w:lang w:eastAsia="en-GB"/>
        </w:rPr>
        <w:tab/>
      </w:r>
      <w:proofErr w:type="spellStart"/>
      <w:r w:rsidR="006F3D33">
        <w:rPr>
          <w:lang w:eastAsia="en-GB"/>
        </w:rPr>
        <w:t>os_system</w:t>
      </w:r>
      <w:proofErr w:type="spellEnd"/>
      <w:r w:rsidR="006F3D33">
        <w:rPr>
          <w:lang w:eastAsia="en-GB"/>
        </w:rPr>
        <w:tab/>
      </w:r>
      <w:r>
        <w:rPr>
          <w:lang w:eastAsia="en-GB"/>
        </w:rPr>
        <w:t>t</w:t>
      </w:r>
      <w:r w:rsidR="006F3D33">
        <w:rPr>
          <w:lang w:eastAsia="en-GB"/>
        </w:rPr>
        <w:t xml:space="preserve">he operating system on the disk. One of NONE, ISIS </w:t>
      </w:r>
      <w:proofErr w:type="spellStart"/>
      <w:r w:rsidR="006F3D33" w:rsidRPr="006F3D33">
        <w:rPr>
          <w:i/>
          <w:lang w:eastAsia="en-GB"/>
        </w:rPr>
        <w:t>ver</w:t>
      </w:r>
      <w:proofErr w:type="spellEnd"/>
      <w:r w:rsidR="006F3D33">
        <w:rPr>
          <w:lang w:eastAsia="en-GB"/>
        </w:rPr>
        <w:t xml:space="preserve">, PDS </w:t>
      </w:r>
      <w:proofErr w:type="spellStart"/>
      <w:r w:rsidR="006F3D33" w:rsidRPr="006F3D33">
        <w:rPr>
          <w:i/>
          <w:lang w:eastAsia="en-GB"/>
        </w:rPr>
        <w:t>ver</w:t>
      </w:r>
      <w:proofErr w:type="spellEnd"/>
      <w:r w:rsidR="006F3D33">
        <w:rPr>
          <w:lang w:eastAsia="en-GB"/>
        </w:rPr>
        <w:t xml:space="preserve">, or OSIRIS </w:t>
      </w:r>
      <w:r w:rsidR="006F3D33" w:rsidRPr="006F3D33">
        <w:rPr>
          <w:i/>
          <w:lang w:eastAsia="en-GB"/>
        </w:rPr>
        <w:t>ver</w:t>
      </w:r>
      <w:r w:rsidR="006F3D33">
        <w:rPr>
          <w:lang w:eastAsia="en-GB"/>
        </w:rPr>
        <w:t xml:space="preserve">. Where </w:t>
      </w:r>
      <w:proofErr w:type="spellStart"/>
      <w:r w:rsidR="006F3D33" w:rsidRPr="006F3D33">
        <w:rPr>
          <w:i/>
          <w:lang w:eastAsia="en-GB"/>
        </w:rPr>
        <w:t>ver</w:t>
      </w:r>
      <w:proofErr w:type="spellEnd"/>
      <w:r w:rsidR="006F3D33">
        <w:rPr>
          <w:lang w:eastAsia="en-GB"/>
        </w:rPr>
        <w:t xml:space="preserve"> is the specific version.</w:t>
      </w:r>
    </w:p>
    <w:p w14:paraId="34790DC3" w14:textId="08941EE2" w:rsidR="006F3D33" w:rsidRDefault="00B423EE" w:rsidP="00B423EE">
      <w:pPr>
        <w:pStyle w:val="Heading3"/>
        <w:rPr>
          <w:lang w:eastAsia="en-GB"/>
        </w:rPr>
      </w:pPr>
      <w:r>
        <w:rPr>
          <w:lang w:eastAsia="en-GB"/>
        </w:rPr>
        <w:t>Description Lines</w:t>
      </w:r>
    </w:p>
    <w:p w14:paraId="357169CB" w14:textId="6963026D" w:rsidR="00B423EE" w:rsidRDefault="00B423EE" w:rsidP="00B423EE">
      <w:pPr>
        <w:pStyle w:val="Indented"/>
        <w:rPr>
          <w:lang w:eastAsia="en-GB"/>
        </w:rPr>
      </w:pPr>
      <w:r>
        <w:rPr>
          <w:lang w:eastAsia="en-GB"/>
        </w:rPr>
        <w:t>The individual description lines specify the files used in ISIS.DIR order. Each line is of the form</w:t>
      </w:r>
    </w:p>
    <w:p w14:paraId="1660EE16" w14:textId="15607F1A" w:rsidR="00B423EE" w:rsidRDefault="00B423EE" w:rsidP="00B423EE">
      <w:pPr>
        <w:pStyle w:val="Indented"/>
        <w:rPr>
          <w:i/>
          <w:lang w:eastAsia="en-GB"/>
        </w:rPr>
      </w:pPr>
      <w:proofErr w:type="spellStart"/>
      <w:proofErr w:type="gramStart"/>
      <w:r w:rsidRPr="00B423EE">
        <w:rPr>
          <w:i/>
          <w:lang w:eastAsia="en-GB"/>
        </w:rPr>
        <w:t>ISISName,attributes</w:t>
      </w:r>
      <w:proofErr w:type="gramEnd"/>
      <w:r w:rsidRPr="00B423EE">
        <w:rPr>
          <w:i/>
          <w:lang w:eastAsia="en-GB"/>
        </w:rPr>
        <w:t>,checksum,location</w:t>
      </w:r>
      <w:proofErr w:type="spellEnd"/>
    </w:p>
    <w:p w14:paraId="31F8CCB5" w14:textId="684498A9" w:rsidR="00A14DA7" w:rsidRPr="00A14DA7" w:rsidRDefault="00A14DA7" w:rsidP="00B423EE">
      <w:pPr>
        <w:pStyle w:val="Indented"/>
        <w:rPr>
          <w:lang w:eastAsia="en-GB"/>
        </w:rPr>
      </w:pPr>
      <w:r w:rsidRPr="00A14DA7">
        <w:rPr>
          <w:lang w:eastAsia="en-GB"/>
        </w:rPr>
        <w:t>The commas must appear even if the field is blank</w:t>
      </w:r>
    </w:p>
    <w:p w14:paraId="2F092010" w14:textId="12EFE05B" w:rsidR="00B423EE" w:rsidRDefault="00B423EE" w:rsidP="00B423EE">
      <w:pPr>
        <w:pStyle w:val="Indented"/>
        <w:rPr>
          <w:lang w:eastAsia="en-GB"/>
        </w:rPr>
      </w:pPr>
      <w:r>
        <w:rPr>
          <w:lang w:eastAsia="en-GB"/>
        </w:rPr>
        <w:t>Where</w:t>
      </w:r>
    </w:p>
    <w:p w14:paraId="78C2F908" w14:textId="5510C71D" w:rsidR="00B423EE" w:rsidRDefault="00B423EE" w:rsidP="00B423EE">
      <w:pPr>
        <w:pStyle w:val="Indented"/>
        <w:ind w:left="2552" w:hanging="2268"/>
        <w:rPr>
          <w:b/>
          <w:lang w:eastAsia="en-GB"/>
        </w:rPr>
      </w:pPr>
      <w:proofErr w:type="spellStart"/>
      <w:r w:rsidRPr="00B423EE">
        <w:rPr>
          <w:i/>
          <w:lang w:eastAsia="en-GB"/>
        </w:rPr>
        <w:t>ISISName</w:t>
      </w:r>
      <w:proofErr w:type="spellEnd"/>
      <w:r w:rsidRPr="00B423EE">
        <w:rPr>
          <w:b/>
          <w:lang w:eastAsia="en-GB"/>
        </w:rPr>
        <w:tab/>
      </w:r>
      <w:r w:rsidRPr="00B423EE">
        <w:t>is then name used in the ISIS.DIR. It should be up to 6 alphanumeric characters optionally followed by a dot and up to 3 alphanumeric characters</w:t>
      </w:r>
      <w:r w:rsidRPr="00B423EE">
        <w:rPr>
          <w:b/>
          <w:lang w:eastAsia="en-GB"/>
        </w:rPr>
        <w:t>.</w:t>
      </w:r>
    </w:p>
    <w:p w14:paraId="4464CC64" w14:textId="69CB5330" w:rsidR="00B423EE" w:rsidRDefault="00A14DA7" w:rsidP="00B423EE">
      <w:pPr>
        <w:pStyle w:val="Indented"/>
        <w:ind w:left="2552" w:hanging="2268"/>
        <w:rPr>
          <w:lang w:eastAsia="en-GB"/>
        </w:rPr>
      </w:pPr>
      <w:r>
        <w:rPr>
          <w:i/>
          <w:lang w:eastAsia="en-GB"/>
        </w:rPr>
        <w:t>a</w:t>
      </w:r>
      <w:r w:rsidR="00B423EE" w:rsidRPr="00B423EE">
        <w:rPr>
          <w:i/>
          <w:lang w:eastAsia="en-GB"/>
        </w:rPr>
        <w:t>ttributes</w:t>
      </w:r>
      <w:r w:rsidR="00B423EE">
        <w:rPr>
          <w:lang w:eastAsia="en-GB"/>
        </w:rPr>
        <w:tab/>
        <w:t>these are the files attributes and can be any of</w:t>
      </w:r>
      <w:r w:rsidR="00B423EE">
        <w:rPr>
          <w:lang w:eastAsia="en-GB"/>
        </w:rPr>
        <w:br/>
      </w:r>
      <w:r w:rsidR="00B423EE" w:rsidRPr="00A14DA7">
        <w:rPr>
          <w:b/>
          <w:lang w:eastAsia="en-GB"/>
        </w:rPr>
        <w:t>F</w:t>
      </w:r>
      <w:r w:rsidR="00B423EE">
        <w:rPr>
          <w:lang w:eastAsia="en-GB"/>
        </w:rPr>
        <w:tab/>
        <w:t>Format</w:t>
      </w:r>
      <w:r w:rsidR="00B423EE">
        <w:rPr>
          <w:lang w:eastAsia="en-GB"/>
        </w:rPr>
        <w:br/>
      </w:r>
      <w:r w:rsidR="00B423EE" w:rsidRPr="00A14DA7">
        <w:rPr>
          <w:b/>
          <w:lang w:eastAsia="en-GB"/>
        </w:rPr>
        <w:t>I</w:t>
      </w:r>
      <w:r w:rsidR="00B423EE">
        <w:rPr>
          <w:lang w:eastAsia="en-GB"/>
        </w:rPr>
        <w:tab/>
        <w:t>Invisible</w:t>
      </w:r>
      <w:r w:rsidR="00B423EE">
        <w:rPr>
          <w:lang w:eastAsia="en-GB"/>
        </w:rPr>
        <w:br/>
      </w:r>
      <w:r w:rsidR="00B423EE" w:rsidRPr="00A14DA7">
        <w:rPr>
          <w:b/>
          <w:lang w:eastAsia="en-GB"/>
        </w:rPr>
        <w:t>S</w:t>
      </w:r>
      <w:r w:rsidR="00B423EE">
        <w:rPr>
          <w:lang w:eastAsia="en-GB"/>
        </w:rPr>
        <w:tab/>
        <w:t>System</w:t>
      </w:r>
      <w:r w:rsidR="00B423EE">
        <w:rPr>
          <w:lang w:eastAsia="en-GB"/>
        </w:rPr>
        <w:br/>
      </w:r>
      <w:r w:rsidR="00B423EE" w:rsidRPr="00A14DA7">
        <w:rPr>
          <w:b/>
          <w:lang w:eastAsia="en-GB"/>
        </w:rPr>
        <w:t>W</w:t>
      </w:r>
      <w:r w:rsidR="00B423EE">
        <w:rPr>
          <w:lang w:eastAsia="en-GB"/>
        </w:rPr>
        <w:tab/>
        <w:t>Write Protected</w:t>
      </w:r>
    </w:p>
    <w:p w14:paraId="417ED5BD" w14:textId="20DBE69C" w:rsidR="00A14DA7" w:rsidRDefault="00A14DA7" w:rsidP="00B423EE">
      <w:pPr>
        <w:pStyle w:val="Indented"/>
        <w:ind w:left="2552" w:hanging="2268"/>
        <w:rPr>
          <w:lang w:eastAsia="en-GB"/>
        </w:rPr>
      </w:pPr>
      <w:r>
        <w:rPr>
          <w:i/>
          <w:lang w:eastAsia="en-GB"/>
        </w:rPr>
        <w:lastRenderedPageBreak/>
        <w:t>checksum</w:t>
      </w:r>
      <w:r>
        <w:rPr>
          <w:lang w:eastAsia="en-GB"/>
        </w:rPr>
        <w:tab/>
        <w:t>this is the SHA1 checksum of the file. Its main purpose is to allow lookup of files in a central file repository.</w:t>
      </w:r>
    </w:p>
    <w:p w14:paraId="5FBF4B5C" w14:textId="77777777" w:rsidR="00A14DA7" w:rsidRDefault="00A14DA7" w:rsidP="00A14DA7">
      <w:pPr>
        <w:pStyle w:val="Indented"/>
        <w:ind w:left="2552" w:hanging="2268"/>
        <w:rPr>
          <w:lang w:eastAsia="en-GB"/>
        </w:rPr>
      </w:pPr>
      <w:r>
        <w:rPr>
          <w:i/>
          <w:lang w:eastAsia="en-GB"/>
        </w:rPr>
        <w:t>location</w:t>
      </w:r>
      <w:r>
        <w:rPr>
          <w:lang w:eastAsia="en-GB"/>
        </w:rPr>
        <w:tab/>
        <w:t>this is either a special marker or the location of the file to use as follows:</w:t>
      </w:r>
    </w:p>
    <w:p w14:paraId="112C5EDE" w14:textId="0DA1CE84" w:rsidR="00A14DA7" w:rsidRDefault="00A14DA7" w:rsidP="00A14DA7">
      <w:pPr>
        <w:pStyle w:val="Indented"/>
        <w:ind w:left="3686" w:hanging="1134"/>
        <w:rPr>
          <w:lang w:eastAsia="en-GB"/>
        </w:rPr>
      </w:pPr>
      <w:r w:rsidRPr="00585765">
        <w:rPr>
          <w:b/>
          <w:lang w:eastAsia="en-GB"/>
        </w:rPr>
        <w:t>AUTO</w:t>
      </w:r>
      <w:r>
        <w:rPr>
          <w:lang w:eastAsia="en-GB"/>
        </w:rPr>
        <w:tab/>
        <w:t>the file is auto generated. The line is optional</w:t>
      </w:r>
      <w:r w:rsidR="00747C37">
        <w:rPr>
          <w:lang w:eastAsia="en-GB"/>
        </w:rPr>
        <w:t xml:space="preserve"> but can be used to specify non-standard attributes</w:t>
      </w:r>
    </w:p>
    <w:p w14:paraId="77B6FF1E" w14:textId="0206E857" w:rsidR="00A14DA7" w:rsidRDefault="00A14DA7" w:rsidP="00A14DA7">
      <w:pPr>
        <w:pStyle w:val="Indented"/>
        <w:ind w:left="3686" w:hanging="1134"/>
        <w:rPr>
          <w:lang w:eastAsia="en-GB"/>
        </w:rPr>
      </w:pPr>
      <w:r w:rsidRPr="00585765">
        <w:rPr>
          <w:b/>
          <w:lang w:eastAsia="en-GB"/>
        </w:rPr>
        <w:t>DIR</w:t>
      </w:r>
      <w:r>
        <w:rPr>
          <w:lang w:eastAsia="en-GB"/>
        </w:rPr>
        <w:tab/>
        <w:t xml:space="preserve">the file was an unsaved listing file – </w:t>
      </w:r>
      <w:r w:rsidR="00747C37">
        <w:rPr>
          <w:lang w:eastAsia="en-GB"/>
        </w:rPr>
        <w:t xml:space="preserve">now </w:t>
      </w:r>
      <w:r>
        <w:rPr>
          <w:lang w:eastAsia="en-GB"/>
        </w:rPr>
        <w:t>depreciated</w:t>
      </w:r>
    </w:p>
    <w:p w14:paraId="44ACB74E" w14:textId="77777777" w:rsidR="00A14DA7" w:rsidRDefault="00A14DA7" w:rsidP="00A14DA7">
      <w:pPr>
        <w:pStyle w:val="Indented"/>
        <w:ind w:left="3686" w:hanging="1134"/>
        <w:rPr>
          <w:lang w:eastAsia="en-GB"/>
        </w:rPr>
      </w:pPr>
      <w:r w:rsidRPr="00585765">
        <w:rPr>
          <w:b/>
          <w:lang w:eastAsia="en-GB"/>
        </w:rPr>
        <w:t>ZERO</w:t>
      </w:r>
      <w:r>
        <w:rPr>
          <w:lang w:eastAsia="en-GB"/>
        </w:rPr>
        <w:tab/>
        <w:t>the file has zero length and is auto generated</w:t>
      </w:r>
    </w:p>
    <w:p w14:paraId="43C9B33F" w14:textId="77777777" w:rsidR="00A14DA7" w:rsidRDefault="00A14DA7" w:rsidP="00A14DA7">
      <w:pPr>
        <w:pStyle w:val="Indented"/>
        <w:ind w:left="3686" w:hanging="1134"/>
        <w:rPr>
          <w:lang w:eastAsia="en-GB"/>
        </w:rPr>
      </w:pPr>
      <w:r w:rsidRPr="00585765">
        <w:rPr>
          <w:b/>
          <w:lang w:eastAsia="en-GB"/>
        </w:rPr>
        <w:t>ZEROHDR</w:t>
      </w:r>
      <w:r>
        <w:rPr>
          <w:lang w:eastAsia="en-GB"/>
        </w:rPr>
        <w:tab/>
        <w:t>the file has zero length but the header is allocated.</w:t>
      </w:r>
    </w:p>
    <w:p w14:paraId="5093AE04" w14:textId="77777777" w:rsidR="00A14DA7" w:rsidRDefault="00A14DA7" w:rsidP="00A14DA7">
      <w:pPr>
        <w:pStyle w:val="Indented"/>
        <w:ind w:left="3686" w:hanging="1134"/>
        <w:rPr>
          <w:lang w:eastAsia="en-GB"/>
        </w:rPr>
      </w:pPr>
      <w:r w:rsidRPr="00585765">
        <w:rPr>
          <w:b/>
          <w:lang w:eastAsia="en-GB"/>
        </w:rPr>
        <w:t>*</w:t>
      </w:r>
      <w:r>
        <w:rPr>
          <w:lang w:eastAsia="en-GB"/>
        </w:rPr>
        <w:t>text</w:t>
      </w:r>
      <w:r>
        <w:rPr>
          <w:lang w:eastAsia="en-GB"/>
        </w:rPr>
        <w:tab/>
        <w:t>problems with the file, the text explains. The file is ignored</w:t>
      </w:r>
    </w:p>
    <w:p w14:paraId="2D14B547" w14:textId="6F4F4EEC" w:rsidR="00A14DA7" w:rsidRPr="00A14DA7" w:rsidRDefault="00A14DA7" w:rsidP="00A14DA7">
      <w:pPr>
        <w:pStyle w:val="Indented"/>
        <w:ind w:left="3686" w:hanging="1134"/>
        <w:rPr>
          <w:lang w:eastAsia="en-GB"/>
        </w:rPr>
      </w:pPr>
      <w:r>
        <w:rPr>
          <w:lang w:eastAsia="en-GB"/>
        </w:rPr>
        <w:t>path</w:t>
      </w:r>
      <w:r>
        <w:rPr>
          <w:lang w:eastAsia="en-GB"/>
        </w:rPr>
        <w:tab/>
        <w:t xml:space="preserve">the location of the file to load. A leading </w:t>
      </w:r>
      <w:r w:rsidRPr="00585765">
        <w:rPr>
          <w:b/>
          <w:lang w:eastAsia="en-GB"/>
        </w:rPr>
        <w:t>^</w:t>
      </w:r>
      <w:r>
        <w:rPr>
          <w:lang w:eastAsia="en-GB"/>
        </w:rPr>
        <w:t xml:space="preserve"> is replaced by the file repository path</w:t>
      </w:r>
    </w:p>
    <w:p w14:paraId="4833AA3E" w14:textId="7A2A8D66" w:rsidR="004851F6" w:rsidRDefault="004851F6" w:rsidP="00066B9A">
      <w:pPr>
        <w:pStyle w:val="Heading2"/>
        <w:rPr>
          <w:rFonts w:eastAsia="Times New Roman"/>
        </w:rPr>
      </w:pPr>
      <w:r>
        <w:rPr>
          <w:rFonts w:eastAsia="Times New Roman"/>
        </w:rPr>
        <w:t>Example</w:t>
      </w:r>
    </w:p>
    <w:p w14:paraId="63FE2034" w14:textId="166CF9C6" w:rsidR="00585765" w:rsidRDefault="00585765" w:rsidP="00585765">
      <w:pPr>
        <w:pStyle w:val="Indented"/>
      </w:pPr>
      <w:r>
        <w:t xml:space="preserve">The example below was generated from disk 95000333.imd from </w:t>
      </w:r>
      <w:hyperlink r:id="rId7" w:history="1">
        <w:r w:rsidRPr="007B3646">
          <w:rPr>
            <w:rStyle w:val="Hyperlink"/>
          </w:rPr>
          <w:t>http://bitsavers.trailing-edge.com/bits/Intel/MDS/MDS_II/isis_II/</w:t>
        </w:r>
      </w:hyperlink>
    </w:p>
    <w:p w14:paraId="720C4339" w14:textId="77777777" w:rsidR="00585765" w:rsidRPr="00585765" w:rsidRDefault="00585765" w:rsidP="00585765">
      <w:pPr>
        <w:pStyle w:val="Indented"/>
      </w:pPr>
    </w:p>
    <w:p w14:paraId="67506174" w14:textId="77777777" w:rsidR="00585765" w:rsidRP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color w:val="00B050"/>
          <w:sz w:val="20"/>
          <w:szCs w:val="20"/>
        </w:rPr>
      </w:pPr>
      <w:r w:rsidRPr="00585765">
        <w:rPr>
          <w:rFonts w:ascii="Courier New" w:eastAsia="Times New Roman" w:hAnsi="Courier New" w:cs="Courier New"/>
          <w:b w:val="0"/>
          <w:i w:val="0"/>
          <w:color w:val="00B050"/>
          <w:sz w:val="20"/>
          <w:szCs w:val="20"/>
        </w:rPr>
        <w:t># IMD 1.17: 12/09/2009 18:51:04</w:t>
      </w:r>
    </w:p>
    <w:p w14:paraId="11B789D7" w14:textId="77777777" w:rsidR="00585765" w:rsidRP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color w:val="00B050"/>
          <w:sz w:val="20"/>
          <w:szCs w:val="20"/>
        </w:rPr>
      </w:pPr>
      <w:r w:rsidRPr="00585765">
        <w:rPr>
          <w:rFonts w:ascii="Courier New" w:eastAsia="Times New Roman" w:hAnsi="Courier New" w:cs="Courier New"/>
          <w:b w:val="0"/>
          <w:i w:val="0"/>
          <w:color w:val="00B050"/>
          <w:sz w:val="20"/>
          <w:szCs w:val="20"/>
        </w:rPr>
        <w:t># ISIS-II PL/M-86 COMPILER</w:t>
      </w:r>
    </w:p>
    <w:p w14:paraId="492FC9C2" w14:textId="77777777" w:rsidR="00585765" w:rsidRP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color w:val="00B050"/>
          <w:sz w:val="20"/>
          <w:szCs w:val="20"/>
        </w:rPr>
      </w:pPr>
      <w:r w:rsidRPr="00585765">
        <w:rPr>
          <w:rFonts w:ascii="Courier New" w:eastAsia="Times New Roman" w:hAnsi="Courier New" w:cs="Courier New"/>
          <w:b w:val="0"/>
          <w:i w:val="0"/>
          <w:color w:val="00B050"/>
          <w:sz w:val="20"/>
          <w:szCs w:val="20"/>
        </w:rPr>
        <w:t># P/N 9500033-03 SD</w:t>
      </w:r>
    </w:p>
    <w:p w14:paraId="495BEA59" w14:textId="77777777" w:rsidR="00585765" w:rsidRP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color w:val="00B050"/>
          <w:sz w:val="20"/>
          <w:szCs w:val="20"/>
        </w:rPr>
      </w:pPr>
      <w:r w:rsidRPr="00585765">
        <w:rPr>
          <w:rFonts w:ascii="Courier New" w:eastAsia="Times New Roman" w:hAnsi="Courier New" w:cs="Courier New"/>
          <w:b w:val="0"/>
          <w:i w:val="0"/>
          <w:color w:val="00B050"/>
          <w:sz w:val="20"/>
          <w:szCs w:val="20"/>
        </w:rPr>
        <w:t># (C) INTEL 1978</w:t>
      </w:r>
    </w:p>
    <w:p w14:paraId="663A2E1F" w14:textId="77777777" w:rsidR="00585765" w:rsidRP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sz w:val="20"/>
          <w:szCs w:val="20"/>
        </w:rPr>
      </w:pPr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label: 950033-03</w:t>
      </w:r>
    </w:p>
    <w:p w14:paraId="61085AA3" w14:textId="77777777" w:rsidR="00585765" w:rsidRP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sz w:val="20"/>
          <w:szCs w:val="20"/>
        </w:rPr>
      </w:pPr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version: 34</w:t>
      </w:r>
    </w:p>
    <w:p w14:paraId="188A1754" w14:textId="77777777" w:rsidR="00585765" w:rsidRP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sz w:val="20"/>
          <w:szCs w:val="20"/>
        </w:rPr>
      </w:pPr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format: ISIS II SD</w:t>
      </w:r>
    </w:p>
    <w:p w14:paraId="04ADAB84" w14:textId="77777777" w:rsidR="00585765" w:rsidRP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sz w:val="20"/>
          <w:szCs w:val="20"/>
        </w:rPr>
      </w:pPr>
      <w:proofErr w:type="spellStart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os</w:t>
      </w:r>
      <w:proofErr w:type="spellEnd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: NONE</w:t>
      </w:r>
    </w:p>
    <w:p w14:paraId="15998AB2" w14:textId="77777777" w:rsidR="00585765" w:rsidRP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sz w:val="20"/>
          <w:szCs w:val="20"/>
        </w:rPr>
      </w:pPr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Files:</w:t>
      </w:r>
    </w:p>
    <w:p w14:paraId="3E6A9ACB" w14:textId="77777777" w:rsidR="00585765" w:rsidRP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sz w:val="20"/>
          <w:szCs w:val="20"/>
        </w:rPr>
      </w:pPr>
      <w:proofErr w:type="gramStart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ISIS.DIR,FI</w:t>
      </w:r>
      <w:proofErr w:type="gramEnd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,jBzXPvdVbN4U9i4uadsSkfg2Vik,AUTO</w:t>
      </w:r>
    </w:p>
    <w:p w14:paraId="1AC12634" w14:textId="77777777" w:rsidR="00585765" w:rsidRP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sz w:val="20"/>
          <w:szCs w:val="20"/>
        </w:rPr>
      </w:pPr>
      <w:proofErr w:type="gramStart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ISIS.MAP,FI</w:t>
      </w:r>
      <w:proofErr w:type="gramEnd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,1Pb9y6wi5OVSEfXwOivMbjZm4q8,AUTO</w:t>
      </w:r>
    </w:p>
    <w:p w14:paraId="7EE3652A" w14:textId="77777777" w:rsidR="00585765" w:rsidRP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sz w:val="20"/>
          <w:szCs w:val="20"/>
        </w:rPr>
      </w:pPr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ISIS.T</w:t>
      </w:r>
      <w:proofErr w:type="gramStart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0,FI</w:t>
      </w:r>
      <w:proofErr w:type="gramEnd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,Fc/5LJAGrWS8Kz1X0GgSF8Dln5o,^Intel80/isis.t0_ns/isis.t0</w:t>
      </w:r>
    </w:p>
    <w:p w14:paraId="74ACF903" w14:textId="77777777" w:rsidR="00585765" w:rsidRP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sz w:val="20"/>
          <w:szCs w:val="20"/>
        </w:rPr>
      </w:pPr>
      <w:proofErr w:type="gramStart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ISIS.LAB,FI</w:t>
      </w:r>
      <w:proofErr w:type="gramEnd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,6Nvu5byTGhVskLLIoWNrJ6QHtB0,AUTO</w:t>
      </w:r>
    </w:p>
    <w:p w14:paraId="2AD9D291" w14:textId="77777777" w:rsidR="00585765" w:rsidRP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sz w:val="20"/>
          <w:szCs w:val="20"/>
        </w:rPr>
      </w:pPr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PLM</w:t>
      </w:r>
      <w:proofErr w:type="gramStart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86,W</w:t>
      </w:r>
      <w:proofErr w:type="gramEnd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,/60LQe2UCXMh8Dc942v3AvNF9Qg,^Intel80/plm86_1.2/plm86</w:t>
      </w:r>
    </w:p>
    <w:p w14:paraId="016FBC80" w14:textId="77777777" w:rsidR="00585765" w:rsidRP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sz w:val="20"/>
          <w:szCs w:val="20"/>
        </w:rPr>
      </w:pPr>
      <w:proofErr w:type="gramStart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PLM86.OV0,WI</w:t>
      </w:r>
      <w:proofErr w:type="gramEnd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,VI29iYKVpy9GeqiX5R9Ca1bh63Y,^Intel80/plm86_1.2/plm86.ov0</w:t>
      </w:r>
    </w:p>
    <w:p w14:paraId="369F3A57" w14:textId="77777777" w:rsidR="00585765" w:rsidRP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sz w:val="20"/>
          <w:szCs w:val="20"/>
        </w:rPr>
      </w:pPr>
      <w:proofErr w:type="gramStart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PLM86.OV1,WI</w:t>
      </w:r>
      <w:proofErr w:type="gramEnd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,KmLgmu1ogNu2ZD/lmEwh8R8tHDo,^Intel80/plm86_1.2/plm86.ov1</w:t>
      </w:r>
    </w:p>
    <w:p w14:paraId="158DEC28" w14:textId="77777777" w:rsidR="00585765" w:rsidRP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sz w:val="20"/>
          <w:szCs w:val="20"/>
        </w:rPr>
      </w:pPr>
      <w:proofErr w:type="gramStart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PLM86.OV2,WI</w:t>
      </w:r>
      <w:proofErr w:type="gramEnd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,zsn/0+inB0y8MKp0t+pgW2eNCUo,^Intel80/plm86_1.2/plm86.ov2</w:t>
      </w:r>
    </w:p>
    <w:p w14:paraId="00A98397" w14:textId="77777777" w:rsidR="00585765" w:rsidRP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sz w:val="20"/>
          <w:szCs w:val="20"/>
        </w:rPr>
      </w:pPr>
      <w:proofErr w:type="gramStart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PLM86.OV3,WI</w:t>
      </w:r>
      <w:proofErr w:type="gramEnd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,6BHF8ZPZwNid/XmB+qM4HPOpSqA,^Intel80/plm86_1.2/plm86.ov3</w:t>
      </w:r>
    </w:p>
    <w:p w14:paraId="0229EF28" w14:textId="77777777" w:rsidR="00585765" w:rsidRP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sz w:val="20"/>
          <w:szCs w:val="20"/>
        </w:rPr>
      </w:pPr>
      <w:proofErr w:type="gramStart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PLM86.OV4,WI</w:t>
      </w:r>
      <w:proofErr w:type="gramEnd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,S9YCuJ/7oe2g8RPK0G96pGUcVV0,^Intel80/plm86_1.2/plm86.ov4</w:t>
      </w:r>
    </w:p>
    <w:p w14:paraId="1DC886F5" w14:textId="77777777" w:rsidR="00585765" w:rsidRP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sz w:val="20"/>
          <w:szCs w:val="20"/>
        </w:rPr>
      </w:pPr>
      <w:proofErr w:type="gramStart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PLM86.OV5,WI</w:t>
      </w:r>
      <w:proofErr w:type="gramEnd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,vJv6r6B4WFNnIgcyiQbNnypA93M,^Intel80/plm86_1.2/plm86.ov5</w:t>
      </w:r>
    </w:p>
    <w:p w14:paraId="30EE3789" w14:textId="77777777" w:rsidR="00585765" w:rsidRP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sz w:val="20"/>
          <w:szCs w:val="20"/>
        </w:rPr>
      </w:pPr>
      <w:proofErr w:type="gramStart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PLM86.OV6,WI</w:t>
      </w:r>
      <w:proofErr w:type="gramEnd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,0tklWqAv6ITm5iWiEgaArpXUaSw,^Intel80/plm86_1.2/plm86.ov6</w:t>
      </w:r>
    </w:p>
    <w:p w14:paraId="3DD55BBF" w14:textId="77777777" w:rsidR="00585765" w:rsidRP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sz w:val="20"/>
          <w:szCs w:val="20"/>
        </w:rPr>
      </w:pPr>
      <w:proofErr w:type="gramStart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PLM86.LIB,W</w:t>
      </w:r>
      <w:proofErr w:type="gramEnd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,QW0KTjXZ8+UJxblvn65nGQL6Qsc,^Intel80/plm86_1.2/plm86.lib</w:t>
      </w:r>
    </w:p>
    <w:p w14:paraId="7A59C03F" w14:textId="77777777" w:rsidR="00585765" w:rsidRDefault="00585765" w:rsidP="00585765">
      <w:pPr>
        <w:pStyle w:val="Heading2"/>
        <w:spacing w:before="0" w:after="0"/>
        <w:ind w:left="567"/>
        <w:rPr>
          <w:rFonts w:ascii="Courier New" w:eastAsia="Times New Roman" w:hAnsi="Courier New" w:cs="Courier New"/>
          <w:b w:val="0"/>
          <w:i w:val="0"/>
          <w:color w:val="00B050"/>
          <w:sz w:val="20"/>
          <w:szCs w:val="20"/>
        </w:rPr>
      </w:pPr>
      <w:proofErr w:type="gramStart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IXREF,W</w:t>
      </w:r>
      <w:proofErr w:type="gramEnd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,TdfNx2lHaV891ycMS5MauUtSAYk,^Intel80/ixref_1.2/</w:t>
      </w:r>
      <w:proofErr w:type="spellStart"/>
      <w:r w:rsidRPr="00585765">
        <w:rPr>
          <w:rFonts w:ascii="Courier New" w:eastAsia="Times New Roman" w:hAnsi="Courier New" w:cs="Courier New"/>
          <w:b w:val="0"/>
          <w:i w:val="0"/>
          <w:sz w:val="20"/>
          <w:szCs w:val="20"/>
        </w:rPr>
        <w:t>ixref</w:t>
      </w:r>
      <w:proofErr w:type="spellEnd"/>
    </w:p>
    <w:p w14:paraId="205994E9" w14:textId="17F3ADA8" w:rsidR="00EC6972" w:rsidRDefault="00066B9A" w:rsidP="00585765">
      <w:pPr>
        <w:pStyle w:val="Heading2"/>
        <w:rPr>
          <w:rFonts w:eastAsia="Times New Roman"/>
        </w:rPr>
      </w:pPr>
      <w:r>
        <w:rPr>
          <w:rFonts w:eastAsia="Times New Roman"/>
        </w:rPr>
        <w:t>Notes</w:t>
      </w:r>
    </w:p>
    <w:p w14:paraId="7C6452D8" w14:textId="00FD81C9" w:rsidR="00066B9A" w:rsidRDefault="00066B9A" w:rsidP="00585765">
      <w:pPr>
        <w:pStyle w:val="Indented"/>
      </w:pPr>
      <w:r>
        <w:t xml:space="preserve">Although primarily intended for capturing the information to recreate an ISIS disk image, it is possible to </w:t>
      </w:r>
      <w:r w:rsidR="00747C37">
        <w:t xml:space="preserve">write @recipe files to </w:t>
      </w:r>
      <w:r>
        <w:t>create bespoke disks</w:t>
      </w:r>
      <w:r w:rsidR="00D0487E">
        <w:t xml:space="preserve">. See the </w:t>
      </w:r>
      <w:proofErr w:type="spellStart"/>
      <w:r w:rsidR="00D0487E" w:rsidRPr="00D0487E">
        <w:rPr>
          <w:b/>
        </w:rPr>
        <w:t>mkidsk</w:t>
      </w:r>
      <w:proofErr w:type="spellEnd"/>
      <w:r w:rsidR="00D0487E">
        <w:t xml:space="preserve"> documentation on how to do this.</w:t>
      </w:r>
    </w:p>
    <w:p w14:paraId="723B0796" w14:textId="2B03DB8B" w:rsidR="00F66A2B" w:rsidRDefault="00066B9A" w:rsidP="00066B9A">
      <w:pPr>
        <w:pStyle w:val="Heading2"/>
      </w:pPr>
      <w:r>
        <w:t>See Also</w:t>
      </w:r>
    </w:p>
    <w:p w14:paraId="4E0A2E46" w14:textId="7499D65C" w:rsidR="00D0487E" w:rsidRPr="00D0487E" w:rsidRDefault="00D0487E" w:rsidP="00585765">
      <w:pPr>
        <w:pStyle w:val="Indented"/>
      </w:pPr>
      <w:proofErr w:type="spellStart"/>
      <w:r>
        <w:t>unidsk</w:t>
      </w:r>
      <w:proofErr w:type="spellEnd"/>
      <w:r>
        <w:t xml:space="preserve"> and </w:t>
      </w:r>
      <w:proofErr w:type="spellStart"/>
      <w:r>
        <w:t>mkidsk</w:t>
      </w:r>
      <w:proofErr w:type="spellEnd"/>
      <w:r>
        <w:t xml:space="preserve"> tools</w:t>
      </w:r>
    </w:p>
    <w:p w14:paraId="625016D4" w14:textId="59C613C5" w:rsidR="00D0487E" w:rsidRDefault="00D0487E" w:rsidP="00585765">
      <w:pPr>
        <w:pStyle w:val="Indented"/>
      </w:pPr>
      <w:r>
        <w:t>repository and support tools cache.pl, refresh.pl, collect.pl</w:t>
      </w:r>
    </w:p>
    <w:p w14:paraId="284C82BF" w14:textId="77777777" w:rsidR="0033083A" w:rsidRDefault="0033083A" w:rsidP="00066B9A"/>
    <w:sectPr w:rsidR="0033083A" w:rsidSect="00EC69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8B2AD" w14:textId="77777777" w:rsidR="00AD0958" w:rsidRDefault="00AD0958" w:rsidP="00066B9A">
      <w:r>
        <w:separator/>
      </w:r>
    </w:p>
  </w:endnote>
  <w:endnote w:type="continuationSeparator" w:id="0">
    <w:p w14:paraId="13AD40F7" w14:textId="77777777" w:rsidR="00AD0958" w:rsidRDefault="00AD0958" w:rsidP="0006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777FB" w14:textId="77777777" w:rsidR="00AD0958" w:rsidRDefault="00AD0958" w:rsidP="00066B9A">
      <w:r>
        <w:separator/>
      </w:r>
    </w:p>
  </w:footnote>
  <w:footnote w:type="continuationSeparator" w:id="0">
    <w:p w14:paraId="234943CB" w14:textId="77777777" w:rsidR="00AD0958" w:rsidRDefault="00AD0958" w:rsidP="00066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10BAB"/>
    <w:multiLevelType w:val="hybridMultilevel"/>
    <w:tmpl w:val="8D0CA410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7151D3"/>
    <w:multiLevelType w:val="hybridMultilevel"/>
    <w:tmpl w:val="B024EC4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3C3755"/>
    <w:multiLevelType w:val="hybridMultilevel"/>
    <w:tmpl w:val="EB82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26CA3"/>
    <w:multiLevelType w:val="hybridMultilevel"/>
    <w:tmpl w:val="D3168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467D7"/>
    <w:multiLevelType w:val="hybridMultilevel"/>
    <w:tmpl w:val="F54607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F486A"/>
    <w:multiLevelType w:val="hybridMultilevel"/>
    <w:tmpl w:val="84448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14F9D"/>
    <w:multiLevelType w:val="hybridMultilevel"/>
    <w:tmpl w:val="17B26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74065"/>
    <w:multiLevelType w:val="multilevel"/>
    <w:tmpl w:val="22EA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40E63"/>
    <w:multiLevelType w:val="hybridMultilevel"/>
    <w:tmpl w:val="5D90E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B3007"/>
    <w:multiLevelType w:val="hybridMultilevel"/>
    <w:tmpl w:val="88A46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9A"/>
    <w:rsid w:val="00050132"/>
    <w:rsid w:val="00066B9A"/>
    <w:rsid w:val="0022716F"/>
    <w:rsid w:val="002456E5"/>
    <w:rsid w:val="0033083A"/>
    <w:rsid w:val="004851F6"/>
    <w:rsid w:val="00585765"/>
    <w:rsid w:val="005F4A5A"/>
    <w:rsid w:val="006338FC"/>
    <w:rsid w:val="006F3D33"/>
    <w:rsid w:val="00747C37"/>
    <w:rsid w:val="007E54BE"/>
    <w:rsid w:val="008F7DAC"/>
    <w:rsid w:val="009F170E"/>
    <w:rsid w:val="00A14DA7"/>
    <w:rsid w:val="00A61770"/>
    <w:rsid w:val="00A64AF8"/>
    <w:rsid w:val="00AD0958"/>
    <w:rsid w:val="00B423EE"/>
    <w:rsid w:val="00C02202"/>
    <w:rsid w:val="00CE6ED6"/>
    <w:rsid w:val="00D0487E"/>
    <w:rsid w:val="00DA681B"/>
    <w:rsid w:val="00EC6972"/>
    <w:rsid w:val="00ED57BC"/>
    <w:rsid w:val="00F6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EBDF"/>
  <w15:chartTrackingRefBased/>
  <w15:docId w15:val="{3D3B7930-70E3-457F-8028-BCB6899D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B9A"/>
    <w:pPr>
      <w:spacing w:before="60"/>
    </w:pPr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A2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A2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A2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A2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A2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A2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A2B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A2B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A2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6A2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md-end-block">
    <w:name w:val="md-end-block"/>
    <w:basedOn w:val="Normal"/>
    <w:rsid w:val="00EC697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F66A2B"/>
    <w:rPr>
      <w:rFonts w:asciiTheme="minorHAnsi" w:hAnsiTheme="minorHAnsi"/>
      <w:b/>
      <w:i/>
      <w:iCs/>
    </w:rPr>
  </w:style>
  <w:style w:type="character" w:styleId="Strong">
    <w:name w:val="Strong"/>
    <w:basedOn w:val="DefaultParagraphFont"/>
    <w:uiPriority w:val="22"/>
    <w:qFormat/>
    <w:rsid w:val="00F66A2B"/>
    <w:rPr>
      <w:b/>
      <w:bCs/>
    </w:rPr>
  </w:style>
  <w:style w:type="character" w:customStyle="1" w:styleId="md-softbreak">
    <w:name w:val="md-softbreak"/>
    <w:basedOn w:val="DefaultParagraphFont"/>
    <w:rsid w:val="00EC6972"/>
  </w:style>
  <w:style w:type="character" w:customStyle="1" w:styleId="md-expand">
    <w:name w:val="md-expand"/>
    <w:basedOn w:val="DefaultParagraphFont"/>
    <w:rsid w:val="00EC6972"/>
  </w:style>
  <w:style w:type="character" w:customStyle="1" w:styleId="td-span">
    <w:name w:val="td-span"/>
    <w:basedOn w:val="DefaultParagraphFont"/>
    <w:rsid w:val="00EC6972"/>
  </w:style>
  <w:style w:type="character" w:customStyle="1" w:styleId="md-br-content">
    <w:name w:val="md-br-content"/>
    <w:basedOn w:val="DefaultParagraphFont"/>
    <w:rsid w:val="00EC6972"/>
  </w:style>
  <w:style w:type="character" w:customStyle="1" w:styleId="Heading1Char">
    <w:name w:val="Heading 1 Char"/>
    <w:basedOn w:val="DefaultParagraphFont"/>
    <w:link w:val="Heading1"/>
    <w:uiPriority w:val="9"/>
    <w:rsid w:val="00F66A2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F66A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6A2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A2B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A2B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A2B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A2B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A2B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A2B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F66A2B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66A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66A2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A2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66A2B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basedOn w:val="Normal"/>
    <w:uiPriority w:val="1"/>
    <w:qFormat/>
    <w:rsid w:val="00F66A2B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66A2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66A2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A2B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A2B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F66A2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66A2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66A2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66A2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66A2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6A2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66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A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681B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A681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681B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A681B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6B9A"/>
    <w:pPr>
      <w:spacing w:before="0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6B9A"/>
    <w:rPr>
      <w:rFonts w:ascii="Calibri" w:eastAsiaTheme="minorHAnsi" w:hAnsi="Calibri" w:cstheme="minorBidi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87E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050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ed">
    <w:name w:val="Indented"/>
    <w:basedOn w:val="Normal"/>
    <w:link w:val="IndentedChar"/>
    <w:qFormat/>
    <w:rsid w:val="00B423EE"/>
    <w:pPr>
      <w:ind w:left="284"/>
    </w:pPr>
    <w:rPr>
      <w:rFonts w:eastAsiaTheme="majorEastAsia"/>
    </w:rPr>
  </w:style>
  <w:style w:type="character" w:customStyle="1" w:styleId="IndentedChar">
    <w:name w:val="Indented Char"/>
    <w:basedOn w:val="DefaultParagraphFont"/>
    <w:link w:val="Indented"/>
    <w:rsid w:val="00B423EE"/>
    <w:rPr>
      <w:rFonts w:eastAsiaTheme="maj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3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tsavers.trailing-edge.com/bits/Intel/MDS/MDS_II/isis_I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Documents\Custom%20Office%20Templates\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man.dotx</Template>
  <TotalTime>107</TotalTime>
  <Pages>1</Pages>
  <Words>653</Words>
  <Characters>4011</Characters>
  <Application>Microsoft Office Word</Application>
  <DocSecurity>0</DocSecurity>
  <Lines>89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Ogden</dc:creator>
  <cp:keywords/>
  <dc:description/>
  <cp:lastModifiedBy>Mark Ogden</cp:lastModifiedBy>
  <cp:revision>3</cp:revision>
  <cp:lastPrinted>2018-09-01T17:15:00Z</cp:lastPrinted>
  <dcterms:created xsi:type="dcterms:W3CDTF">2018-09-01T15:23:00Z</dcterms:created>
  <dcterms:modified xsi:type="dcterms:W3CDTF">2018-09-01T17:16:00Z</dcterms:modified>
</cp:coreProperties>
</file>